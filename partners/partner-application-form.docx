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91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3150"/>
        <w:gridCol w:w="2430"/>
        <w:gridCol w:w="810"/>
        <w:gridCol w:w="1890"/>
      </w:tblGrid>
      <w:tr w:rsidR="00055397" w14:paraId="13BA2876" w14:textId="77777777" w:rsidTr="4DA81EBA">
        <w:trPr>
          <w:trHeight w:val="800"/>
        </w:trPr>
        <w:tc>
          <w:tcPr>
            <w:tcW w:w="2605" w:type="dxa"/>
          </w:tcPr>
          <w:p w14:paraId="517DAA57" w14:textId="77777777" w:rsidR="00055397" w:rsidRDefault="00055397" w:rsidP="00055397">
            <w:r>
              <w:rPr>
                <w:noProof/>
              </w:rPr>
              <w:drawing>
                <wp:inline distT="0" distB="0" distL="0" distR="0" wp14:anchorId="1774E423" wp14:editId="7A60CAC2">
                  <wp:extent cx="1485901" cy="400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31" cy="40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14:paraId="5CFCB4BA" w14:textId="77777777" w:rsidR="00055397" w:rsidRPr="00C327F4" w:rsidRDefault="00055397" w:rsidP="00055397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  <w:lang w:val="bg-BG"/>
              </w:rPr>
              <w:t xml:space="preserve">     </w:t>
            </w:r>
            <w:r w:rsidRPr="00C327F4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E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RP</w:t>
            </w:r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Bulgaria</w:t>
            </w:r>
            <w:r w:rsidRPr="00C327F4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Ltd</w:t>
            </w:r>
          </w:p>
          <w:p w14:paraId="65AE3DB4" w14:textId="77777777" w:rsidR="00055397" w:rsidRPr="00C327F4" w:rsidRDefault="00055397" w:rsidP="00055397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  <w:lang w:val="bg-BG"/>
              </w:rPr>
              <w:t xml:space="preserve">     </w:t>
            </w:r>
            <w:r w:rsidRPr="003F2992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11 General </w:t>
            </w:r>
            <w:proofErr w:type="spellStart"/>
            <w:r w:rsidRPr="003F2992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Stoletov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blv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.</w:t>
            </w:r>
          </w:p>
          <w:p w14:paraId="6881FF13" w14:textId="77777777" w:rsidR="00055397" w:rsidRPr="00C327F4" w:rsidRDefault="00055397" w:rsidP="00055397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  <w:lang w:val="bg-BG"/>
              </w:rPr>
              <w:t xml:space="preserve">     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Ilinden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district</w:t>
            </w:r>
          </w:p>
          <w:p w14:paraId="5E237031" w14:textId="77777777" w:rsidR="00055397" w:rsidRDefault="00055397" w:rsidP="00055397">
            <w:r>
              <w:rPr>
                <w:rFonts w:cstheme="minorHAnsi"/>
                <w:color w:val="000000" w:themeColor="text1"/>
                <w:sz w:val="16"/>
                <w:szCs w:val="16"/>
                <w:lang w:val="bg-BG"/>
              </w:rPr>
              <w:t xml:space="preserve">     </w:t>
            </w:r>
            <w: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Sofia Bulgaria</w:t>
            </w:r>
          </w:p>
        </w:tc>
        <w:tc>
          <w:tcPr>
            <w:tcW w:w="5130" w:type="dxa"/>
            <w:gridSpan w:val="3"/>
          </w:tcPr>
          <w:p w14:paraId="1093DE0C" w14:textId="77777777" w:rsidR="00055397" w:rsidRPr="007B0840" w:rsidRDefault="00055397" w:rsidP="00055397">
            <w:pPr>
              <w:jc w:val="right"/>
              <w:rPr>
                <w:b/>
                <w:bCs/>
                <w:color w:val="FF0000"/>
                <w:sz w:val="36"/>
                <w:szCs w:val="36"/>
                <w:lang w:val="en-US"/>
              </w:rPr>
            </w:pPr>
            <w:r w:rsidRPr="007B0840">
              <w:rPr>
                <w:b/>
                <w:bCs/>
                <w:sz w:val="36"/>
                <w:szCs w:val="36"/>
                <w:lang w:val="en-US"/>
              </w:rPr>
              <w:t>PARTNER PROGRAM</w:t>
            </w:r>
          </w:p>
        </w:tc>
      </w:tr>
      <w:tr w:rsidR="00055397" w14:paraId="3D35BA12" w14:textId="77777777" w:rsidTr="4DA81EBA">
        <w:trPr>
          <w:trHeight w:val="850"/>
        </w:trPr>
        <w:tc>
          <w:tcPr>
            <w:tcW w:w="10885" w:type="dxa"/>
            <w:gridSpan w:val="5"/>
            <w:vAlign w:val="center"/>
          </w:tcPr>
          <w:p w14:paraId="67AEEFE3" w14:textId="4328A3C3" w:rsidR="00055397" w:rsidRDefault="00FF395E" w:rsidP="00055397">
            <w:r>
              <w:rPr>
                <w:b/>
                <w:bCs/>
                <w:sz w:val="40"/>
                <w:szCs w:val="40"/>
                <w:lang w:val="en-US"/>
              </w:rPr>
              <w:t xml:space="preserve">PARTNER </w:t>
            </w:r>
            <w:r w:rsidR="00146158">
              <w:rPr>
                <w:b/>
                <w:bCs/>
                <w:sz w:val="40"/>
                <w:szCs w:val="40"/>
                <w:lang w:val="en-US"/>
              </w:rPr>
              <w:t>APPLICATION</w:t>
            </w:r>
            <w:r w:rsidR="00055397" w:rsidRPr="009411FE">
              <w:rPr>
                <w:b/>
                <w:bCs/>
                <w:sz w:val="40"/>
                <w:szCs w:val="40"/>
                <w:lang w:val="en-US"/>
              </w:rPr>
              <w:t xml:space="preserve"> FORM</w:t>
            </w:r>
          </w:p>
        </w:tc>
      </w:tr>
      <w:tr w:rsidR="00055397" w14:paraId="3E43BE53" w14:textId="77777777" w:rsidTr="4DA81EBA">
        <w:trPr>
          <w:trHeight w:val="624"/>
        </w:trPr>
        <w:tc>
          <w:tcPr>
            <w:tcW w:w="10885" w:type="dxa"/>
            <w:gridSpan w:val="5"/>
            <w:shd w:val="clear" w:color="auto" w:fill="D0CECE" w:themeFill="background2" w:themeFillShade="E6"/>
            <w:vAlign w:val="center"/>
          </w:tcPr>
          <w:p w14:paraId="51301FE0" w14:textId="77777777" w:rsidR="00055397" w:rsidRDefault="00055397" w:rsidP="00055397">
            <w:r>
              <w:rPr>
                <w:b/>
                <w:bCs/>
                <w:sz w:val="32"/>
                <w:szCs w:val="32"/>
                <w:lang w:val="en-US"/>
              </w:rPr>
              <w:t>Personal</w:t>
            </w:r>
            <w:r w:rsidRPr="009411FE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&amp; Billing I</w:t>
            </w:r>
            <w:r w:rsidRPr="009411FE">
              <w:rPr>
                <w:b/>
                <w:bCs/>
                <w:sz w:val="32"/>
                <w:szCs w:val="32"/>
                <w:lang w:val="en-US"/>
              </w:rPr>
              <w:t>nformation</w:t>
            </w:r>
          </w:p>
        </w:tc>
      </w:tr>
      <w:tr w:rsidR="00055397" w14:paraId="6438D2CE" w14:textId="77777777" w:rsidTr="4DA81EBA">
        <w:trPr>
          <w:trHeight w:val="340"/>
        </w:trPr>
        <w:tc>
          <w:tcPr>
            <w:tcW w:w="2605" w:type="dxa"/>
            <w:vAlign w:val="center"/>
          </w:tcPr>
          <w:p w14:paraId="47E949D9" w14:textId="77777777" w:rsidR="00055397" w:rsidRPr="002C3D25" w:rsidRDefault="00055397" w:rsidP="00055397">
            <w:pPr>
              <w:rPr>
                <w:lang w:val="en-US"/>
              </w:rPr>
            </w:pPr>
            <w:r>
              <w:rPr>
                <w:lang w:val="en-US"/>
              </w:rPr>
              <w:t xml:space="preserve">Company Name: </w:t>
            </w:r>
          </w:p>
        </w:tc>
        <w:tc>
          <w:tcPr>
            <w:tcW w:w="3150" w:type="dxa"/>
            <w:vAlign w:val="center"/>
          </w:tcPr>
          <w:p w14:paraId="5BC2DF8C" w14:textId="77777777" w:rsidR="00055397" w:rsidRPr="00E65259" w:rsidRDefault="00055397" w:rsidP="00055397">
            <w:pPr>
              <w:rPr>
                <w:lang w:val="en-US"/>
              </w:rPr>
            </w:pPr>
          </w:p>
        </w:tc>
        <w:tc>
          <w:tcPr>
            <w:tcW w:w="2430" w:type="dxa"/>
            <w:vAlign w:val="center"/>
          </w:tcPr>
          <w:p w14:paraId="5E06F645" w14:textId="77777777" w:rsidR="00055397" w:rsidRPr="002C3D25" w:rsidRDefault="00055397" w:rsidP="000553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Representative, Title:</w:t>
            </w:r>
          </w:p>
        </w:tc>
        <w:tc>
          <w:tcPr>
            <w:tcW w:w="2700" w:type="dxa"/>
            <w:gridSpan w:val="2"/>
            <w:vAlign w:val="center"/>
          </w:tcPr>
          <w:p w14:paraId="4C228AEF" w14:textId="77777777" w:rsidR="00055397" w:rsidRPr="00A41C06" w:rsidRDefault="00055397" w:rsidP="00055397">
            <w:pPr>
              <w:rPr>
                <w:b/>
                <w:bCs/>
              </w:rPr>
            </w:pPr>
          </w:p>
        </w:tc>
      </w:tr>
      <w:tr w:rsidR="00055397" w14:paraId="40D21E9B" w14:textId="77777777" w:rsidTr="4DA81EBA">
        <w:trPr>
          <w:trHeight w:val="340"/>
        </w:trPr>
        <w:tc>
          <w:tcPr>
            <w:tcW w:w="2605" w:type="dxa"/>
            <w:vAlign w:val="center"/>
          </w:tcPr>
          <w:p w14:paraId="72FC1CD2" w14:textId="77777777" w:rsidR="00055397" w:rsidRPr="00301F3E" w:rsidRDefault="00055397" w:rsidP="00055397">
            <w:pPr>
              <w:jc w:val="both"/>
              <w:rPr>
                <w:lang w:val="bg-BG"/>
              </w:rPr>
            </w:pPr>
            <w:r>
              <w:rPr>
                <w:lang w:val="en-US"/>
              </w:rPr>
              <w:t>Country:</w:t>
            </w:r>
          </w:p>
        </w:tc>
        <w:tc>
          <w:tcPr>
            <w:tcW w:w="3150" w:type="dxa"/>
            <w:vAlign w:val="center"/>
          </w:tcPr>
          <w:p w14:paraId="4CEAAB62" w14:textId="77777777" w:rsidR="00055397" w:rsidRDefault="00055397" w:rsidP="00055397"/>
        </w:tc>
        <w:tc>
          <w:tcPr>
            <w:tcW w:w="2430" w:type="dxa"/>
            <w:vAlign w:val="center"/>
          </w:tcPr>
          <w:p w14:paraId="61BDBB9F" w14:textId="77777777" w:rsidR="00055397" w:rsidRPr="00234A10" w:rsidRDefault="00055397" w:rsidP="00055397">
            <w:pPr>
              <w:jc w:val="both"/>
              <w:rPr>
                <w:color w:val="FF0000"/>
                <w:lang w:val="en-US"/>
              </w:rPr>
            </w:pPr>
            <w:r>
              <w:rPr>
                <w:lang w:val="en-US"/>
              </w:rPr>
              <w:t>IBAN:</w:t>
            </w:r>
          </w:p>
        </w:tc>
        <w:tc>
          <w:tcPr>
            <w:tcW w:w="2700" w:type="dxa"/>
            <w:gridSpan w:val="2"/>
            <w:vAlign w:val="center"/>
          </w:tcPr>
          <w:p w14:paraId="46D3A79D" w14:textId="77777777" w:rsidR="00055397" w:rsidRPr="009E1C93" w:rsidRDefault="00055397" w:rsidP="00055397">
            <w:pPr>
              <w:rPr>
                <w:b/>
                <w:bCs/>
                <w:color w:val="FF0000"/>
                <w:lang w:val="bg-BG"/>
              </w:rPr>
            </w:pPr>
          </w:p>
        </w:tc>
      </w:tr>
      <w:tr w:rsidR="00055397" w14:paraId="46A6C9FD" w14:textId="77777777" w:rsidTr="4DA81EBA">
        <w:trPr>
          <w:trHeight w:val="340"/>
        </w:trPr>
        <w:tc>
          <w:tcPr>
            <w:tcW w:w="2605" w:type="dxa"/>
            <w:vAlign w:val="center"/>
          </w:tcPr>
          <w:p w14:paraId="57ED01B7" w14:textId="77777777" w:rsidR="00055397" w:rsidRPr="00984CDE" w:rsidRDefault="00055397" w:rsidP="000553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Seat and registered address:</w:t>
            </w:r>
          </w:p>
        </w:tc>
        <w:tc>
          <w:tcPr>
            <w:tcW w:w="3150" w:type="dxa"/>
            <w:vAlign w:val="center"/>
          </w:tcPr>
          <w:p w14:paraId="3A67A86A" w14:textId="77777777" w:rsidR="00055397" w:rsidRDefault="00055397" w:rsidP="00055397"/>
        </w:tc>
        <w:tc>
          <w:tcPr>
            <w:tcW w:w="2430" w:type="dxa"/>
            <w:vAlign w:val="center"/>
          </w:tcPr>
          <w:p w14:paraId="35B4C9AB" w14:textId="77777777" w:rsidR="00055397" w:rsidRDefault="00055397" w:rsidP="00055397"/>
        </w:tc>
        <w:tc>
          <w:tcPr>
            <w:tcW w:w="2700" w:type="dxa"/>
            <w:gridSpan w:val="2"/>
            <w:vAlign w:val="center"/>
          </w:tcPr>
          <w:p w14:paraId="73A972D2" w14:textId="77777777" w:rsidR="00055397" w:rsidRDefault="00055397" w:rsidP="00055397"/>
        </w:tc>
      </w:tr>
      <w:tr w:rsidR="00055397" w14:paraId="4934B53F" w14:textId="77777777" w:rsidTr="4DA81EBA">
        <w:trPr>
          <w:trHeight w:val="340"/>
        </w:trPr>
        <w:tc>
          <w:tcPr>
            <w:tcW w:w="2605" w:type="dxa"/>
            <w:vAlign w:val="center"/>
          </w:tcPr>
          <w:p w14:paraId="079FD7BD" w14:textId="77777777" w:rsidR="00055397" w:rsidRPr="00F316CE" w:rsidRDefault="00055397" w:rsidP="00055397">
            <w:pPr>
              <w:jc w:val="both"/>
            </w:pPr>
            <w:r w:rsidRPr="00984CDE">
              <w:t>Identification Number:</w:t>
            </w:r>
          </w:p>
        </w:tc>
        <w:tc>
          <w:tcPr>
            <w:tcW w:w="3150" w:type="dxa"/>
            <w:vAlign w:val="center"/>
          </w:tcPr>
          <w:p w14:paraId="1A24258F" w14:textId="77777777" w:rsidR="00055397" w:rsidRDefault="00055397" w:rsidP="00055397"/>
        </w:tc>
        <w:tc>
          <w:tcPr>
            <w:tcW w:w="2430" w:type="dxa"/>
            <w:vAlign w:val="center"/>
          </w:tcPr>
          <w:p w14:paraId="77C1A5C1" w14:textId="77777777" w:rsidR="00055397" w:rsidRDefault="00055397" w:rsidP="00055397"/>
        </w:tc>
        <w:tc>
          <w:tcPr>
            <w:tcW w:w="2700" w:type="dxa"/>
            <w:gridSpan w:val="2"/>
            <w:vAlign w:val="center"/>
          </w:tcPr>
          <w:p w14:paraId="5B00CFE7" w14:textId="77777777" w:rsidR="00055397" w:rsidRDefault="00055397" w:rsidP="00055397"/>
        </w:tc>
      </w:tr>
      <w:tr w:rsidR="00055397" w14:paraId="3A4D1982" w14:textId="77777777" w:rsidTr="4DA81EBA">
        <w:trPr>
          <w:trHeight w:val="340"/>
        </w:trPr>
        <w:tc>
          <w:tcPr>
            <w:tcW w:w="2605" w:type="dxa"/>
            <w:vAlign w:val="center"/>
          </w:tcPr>
          <w:p w14:paraId="061A140C" w14:textId="77777777" w:rsidR="00055397" w:rsidRPr="00984CDE" w:rsidRDefault="00055397" w:rsidP="00055397"/>
        </w:tc>
        <w:tc>
          <w:tcPr>
            <w:tcW w:w="3150" w:type="dxa"/>
            <w:vAlign w:val="center"/>
          </w:tcPr>
          <w:p w14:paraId="317FC1E3" w14:textId="77777777" w:rsidR="00055397" w:rsidRDefault="00055397" w:rsidP="00055397"/>
        </w:tc>
        <w:tc>
          <w:tcPr>
            <w:tcW w:w="2430" w:type="dxa"/>
            <w:vAlign w:val="center"/>
          </w:tcPr>
          <w:p w14:paraId="0D3DFDC8" w14:textId="77777777" w:rsidR="00055397" w:rsidRDefault="00055397" w:rsidP="00055397"/>
        </w:tc>
        <w:tc>
          <w:tcPr>
            <w:tcW w:w="2700" w:type="dxa"/>
            <w:gridSpan w:val="2"/>
            <w:vAlign w:val="center"/>
          </w:tcPr>
          <w:p w14:paraId="1E3D8CBE" w14:textId="77777777" w:rsidR="00055397" w:rsidRDefault="00055397" w:rsidP="00055397"/>
        </w:tc>
      </w:tr>
      <w:tr w:rsidR="00055397" w14:paraId="1B869E8F" w14:textId="77777777" w:rsidTr="4DA81EBA">
        <w:trPr>
          <w:trHeight w:val="721"/>
        </w:trPr>
        <w:tc>
          <w:tcPr>
            <w:tcW w:w="10885" w:type="dxa"/>
            <w:gridSpan w:val="5"/>
            <w:shd w:val="clear" w:color="auto" w:fill="D0CECE" w:themeFill="background2" w:themeFillShade="E6"/>
            <w:vAlign w:val="center"/>
          </w:tcPr>
          <w:p w14:paraId="3AD86AD1" w14:textId="77777777" w:rsidR="00055397" w:rsidRDefault="00055397" w:rsidP="00055397">
            <w:r>
              <w:rPr>
                <w:b/>
                <w:bCs/>
                <w:sz w:val="32"/>
                <w:szCs w:val="32"/>
                <w:lang w:val="en-US"/>
              </w:rPr>
              <w:t>Contact Information</w:t>
            </w:r>
          </w:p>
        </w:tc>
      </w:tr>
      <w:tr w:rsidR="00055397" w14:paraId="36C7B574" w14:textId="77777777" w:rsidTr="4DA81EBA">
        <w:trPr>
          <w:trHeight w:val="340"/>
        </w:trPr>
        <w:tc>
          <w:tcPr>
            <w:tcW w:w="2605" w:type="dxa"/>
          </w:tcPr>
          <w:p w14:paraId="167D8422" w14:textId="77777777" w:rsidR="00055397" w:rsidRPr="00234A10" w:rsidRDefault="00055397" w:rsidP="00055397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3150" w:type="dxa"/>
          </w:tcPr>
          <w:p w14:paraId="6842B7F5" w14:textId="77777777" w:rsidR="00055397" w:rsidRPr="009E1C93" w:rsidRDefault="00055397" w:rsidP="00055397">
            <w:pPr>
              <w:rPr>
                <w:b/>
                <w:bCs/>
                <w:lang w:val="bg-BG"/>
              </w:rPr>
            </w:pPr>
          </w:p>
        </w:tc>
        <w:tc>
          <w:tcPr>
            <w:tcW w:w="2430" w:type="dxa"/>
          </w:tcPr>
          <w:p w14:paraId="62982744" w14:textId="77777777" w:rsidR="00055397" w:rsidRPr="002A73BF" w:rsidRDefault="00055397" w:rsidP="00055397">
            <w:pPr>
              <w:rPr>
                <w:lang w:val="en-US"/>
              </w:rPr>
            </w:pPr>
            <w:r>
              <w:rPr>
                <w:lang w:val="en-US"/>
              </w:rPr>
              <w:t>Phone:</w:t>
            </w:r>
          </w:p>
        </w:tc>
        <w:tc>
          <w:tcPr>
            <w:tcW w:w="2700" w:type="dxa"/>
            <w:gridSpan w:val="2"/>
          </w:tcPr>
          <w:p w14:paraId="02273FD0" w14:textId="77777777" w:rsidR="00055397" w:rsidRPr="009E1C93" w:rsidRDefault="00055397" w:rsidP="00055397">
            <w:pPr>
              <w:rPr>
                <w:lang w:val="bg-BG"/>
              </w:rPr>
            </w:pPr>
          </w:p>
        </w:tc>
      </w:tr>
      <w:tr w:rsidR="00055397" w14:paraId="2501161A" w14:textId="77777777" w:rsidTr="4DA81EBA">
        <w:trPr>
          <w:trHeight w:val="340"/>
        </w:trPr>
        <w:tc>
          <w:tcPr>
            <w:tcW w:w="2605" w:type="dxa"/>
          </w:tcPr>
          <w:p w14:paraId="2688E109" w14:textId="77777777" w:rsidR="00055397" w:rsidRPr="00234A10" w:rsidRDefault="00055397" w:rsidP="00055397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3150" w:type="dxa"/>
          </w:tcPr>
          <w:p w14:paraId="6C2DE218" w14:textId="77777777" w:rsidR="00055397" w:rsidRPr="009E1C93" w:rsidRDefault="00055397" w:rsidP="00055397">
            <w:pPr>
              <w:rPr>
                <w:b/>
                <w:bCs/>
                <w:color w:val="FF0000"/>
                <w:lang w:val="bg-BG"/>
              </w:rPr>
            </w:pPr>
          </w:p>
        </w:tc>
        <w:tc>
          <w:tcPr>
            <w:tcW w:w="2430" w:type="dxa"/>
          </w:tcPr>
          <w:p w14:paraId="3747AC07" w14:textId="77777777" w:rsidR="00055397" w:rsidRDefault="00055397" w:rsidP="00055397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2700" w:type="dxa"/>
            <w:gridSpan w:val="2"/>
          </w:tcPr>
          <w:p w14:paraId="539F6561" w14:textId="77777777" w:rsidR="00055397" w:rsidRDefault="00055397" w:rsidP="00055397"/>
        </w:tc>
      </w:tr>
      <w:tr w:rsidR="00055397" w14:paraId="467B49FE" w14:textId="77777777" w:rsidTr="4DA81EBA">
        <w:trPr>
          <w:trHeight w:val="340"/>
        </w:trPr>
        <w:tc>
          <w:tcPr>
            <w:tcW w:w="2605" w:type="dxa"/>
          </w:tcPr>
          <w:p w14:paraId="35B9B172" w14:textId="77777777" w:rsidR="00055397" w:rsidRDefault="00055397" w:rsidP="00055397"/>
        </w:tc>
        <w:tc>
          <w:tcPr>
            <w:tcW w:w="3150" w:type="dxa"/>
          </w:tcPr>
          <w:p w14:paraId="2FD93FA0" w14:textId="77777777" w:rsidR="00055397" w:rsidRPr="009E1C93" w:rsidRDefault="00055397" w:rsidP="00055397">
            <w:pPr>
              <w:rPr>
                <w:b/>
                <w:bCs/>
                <w:color w:val="FF0000"/>
                <w:lang w:val="bg-BG"/>
              </w:rPr>
            </w:pPr>
          </w:p>
        </w:tc>
        <w:tc>
          <w:tcPr>
            <w:tcW w:w="2430" w:type="dxa"/>
          </w:tcPr>
          <w:p w14:paraId="3C6AB577" w14:textId="77777777" w:rsidR="00055397" w:rsidRDefault="00055397" w:rsidP="00055397"/>
        </w:tc>
        <w:tc>
          <w:tcPr>
            <w:tcW w:w="2700" w:type="dxa"/>
            <w:gridSpan w:val="2"/>
          </w:tcPr>
          <w:p w14:paraId="64C075FD" w14:textId="77777777" w:rsidR="00055397" w:rsidRDefault="00055397" w:rsidP="00055397"/>
        </w:tc>
      </w:tr>
      <w:tr w:rsidR="00055397" w14:paraId="60E03BF8" w14:textId="77777777" w:rsidTr="4DA81EBA">
        <w:trPr>
          <w:trHeight w:val="624"/>
        </w:trPr>
        <w:tc>
          <w:tcPr>
            <w:tcW w:w="10885" w:type="dxa"/>
            <w:gridSpan w:val="5"/>
            <w:shd w:val="clear" w:color="auto" w:fill="D0CECE" w:themeFill="background2" w:themeFillShade="E6"/>
            <w:vAlign w:val="center"/>
          </w:tcPr>
          <w:p w14:paraId="02D28260" w14:textId="77777777" w:rsidR="00055397" w:rsidRDefault="00055397" w:rsidP="00055397">
            <w:r>
              <w:rPr>
                <w:b/>
                <w:bCs/>
                <w:sz w:val="32"/>
                <w:szCs w:val="32"/>
                <w:lang w:val="en-US"/>
              </w:rPr>
              <w:t>Partnership Terms</w:t>
            </w:r>
          </w:p>
        </w:tc>
      </w:tr>
      <w:tr w:rsidR="00055397" w14:paraId="31FF35D4" w14:textId="77777777" w:rsidTr="4DA81EBA">
        <w:trPr>
          <w:trHeight w:val="340"/>
        </w:trPr>
        <w:tc>
          <w:tcPr>
            <w:tcW w:w="2605" w:type="dxa"/>
          </w:tcPr>
          <w:p w14:paraId="06A1DD0D" w14:textId="77777777" w:rsidR="00055397" w:rsidRPr="00842F57" w:rsidRDefault="00055397" w:rsidP="0005539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Partnership Level:</w:t>
            </w:r>
          </w:p>
        </w:tc>
        <w:tc>
          <w:tcPr>
            <w:tcW w:w="3150" w:type="dxa"/>
          </w:tcPr>
          <w:p w14:paraId="0AA9DFC4" w14:textId="548E0C27" w:rsidR="00055397" w:rsidRPr="005A2494" w:rsidRDefault="00055397" w:rsidP="00055397">
            <w:pPr>
              <w:rPr>
                <w:rFonts w:cstheme="minorHAnsi"/>
                <w:b/>
                <w:bCs/>
                <w:highlight w:val="yellow"/>
                <w:lang w:val="bg-BG"/>
              </w:rPr>
            </w:pPr>
            <w:r w:rsidRPr="005A2494">
              <w:rPr>
                <w:rFonts w:cstheme="minorHAnsi"/>
                <w:b/>
                <w:bCs/>
                <w:highlight w:val="yellow"/>
                <w:lang w:val="en-US"/>
              </w:rPr>
              <w:t>Express/Silver/Gold</w:t>
            </w:r>
          </w:p>
        </w:tc>
        <w:tc>
          <w:tcPr>
            <w:tcW w:w="2430" w:type="dxa"/>
          </w:tcPr>
          <w:p w14:paraId="31FA23D7" w14:textId="77777777" w:rsidR="00055397" w:rsidRPr="0023440A" w:rsidRDefault="00055397" w:rsidP="00055397">
            <w:pPr>
              <w:rPr>
                <w:rFonts w:cstheme="minorHAnsi"/>
                <w:lang w:val="en-US"/>
              </w:rPr>
            </w:pPr>
          </w:p>
        </w:tc>
        <w:tc>
          <w:tcPr>
            <w:tcW w:w="2700" w:type="dxa"/>
            <w:gridSpan w:val="2"/>
          </w:tcPr>
          <w:p w14:paraId="643DCD70" w14:textId="77777777" w:rsidR="00055397" w:rsidRPr="00167DA5" w:rsidRDefault="00055397" w:rsidP="0005539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280DC5" w14:paraId="36D2823A" w14:textId="77777777" w:rsidTr="4DA81EBA">
        <w:trPr>
          <w:trHeight w:val="340"/>
        </w:trPr>
        <w:tc>
          <w:tcPr>
            <w:tcW w:w="2605" w:type="dxa"/>
          </w:tcPr>
          <w:p w14:paraId="2B535F0E" w14:textId="58B91626" w:rsidR="00280DC5" w:rsidRDefault="00D04267" w:rsidP="00055397">
            <w:pPr>
              <w:rPr>
                <w:rFonts w:cstheme="minorHAnsi"/>
              </w:rPr>
            </w:pPr>
            <w:r>
              <w:rPr>
                <w:rFonts w:cstheme="minorHAnsi"/>
              </w:rPr>
              <w:t>Request to be a Reseller:</w:t>
            </w:r>
          </w:p>
        </w:tc>
        <w:tc>
          <w:tcPr>
            <w:tcW w:w="3150" w:type="dxa"/>
          </w:tcPr>
          <w:p w14:paraId="38727062" w14:textId="0E820394" w:rsidR="00280DC5" w:rsidRDefault="00D04267" w:rsidP="00055397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Fonts w:cstheme="minorHAnsi"/>
                <w:b/>
                <w:bCs/>
                <w:highlight w:val="yellow"/>
              </w:rPr>
              <w:t>Yes/No</w:t>
            </w:r>
          </w:p>
        </w:tc>
        <w:tc>
          <w:tcPr>
            <w:tcW w:w="2430" w:type="dxa"/>
          </w:tcPr>
          <w:p w14:paraId="194E2058" w14:textId="77777777" w:rsidR="00280DC5" w:rsidRPr="0023440A" w:rsidRDefault="00280DC5" w:rsidP="00055397">
            <w:pPr>
              <w:rPr>
                <w:rFonts w:cstheme="minorHAnsi"/>
              </w:rPr>
            </w:pPr>
          </w:p>
        </w:tc>
        <w:tc>
          <w:tcPr>
            <w:tcW w:w="2700" w:type="dxa"/>
            <w:gridSpan w:val="2"/>
          </w:tcPr>
          <w:p w14:paraId="653B810B" w14:textId="77777777" w:rsidR="00280DC5" w:rsidRPr="00167DA5" w:rsidRDefault="00280DC5" w:rsidP="00055397">
            <w:pPr>
              <w:rPr>
                <w:rFonts w:cstheme="minorHAnsi"/>
                <w:b/>
                <w:bCs/>
              </w:rPr>
            </w:pPr>
          </w:p>
        </w:tc>
      </w:tr>
      <w:tr w:rsidR="00055397" w14:paraId="3FB75125" w14:textId="77777777" w:rsidTr="4DA81EBA">
        <w:trPr>
          <w:trHeight w:val="340"/>
        </w:trPr>
        <w:tc>
          <w:tcPr>
            <w:tcW w:w="2605" w:type="dxa"/>
          </w:tcPr>
          <w:p w14:paraId="26C0CE53" w14:textId="77777777" w:rsidR="00055397" w:rsidRPr="00842F57" w:rsidRDefault="00055397" w:rsidP="00055397">
            <w:pPr>
              <w:rPr>
                <w:rFonts w:cstheme="minorHAnsi"/>
                <w:lang w:val="en-US"/>
              </w:rPr>
            </w:pPr>
          </w:p>
        </w:tc>
        <w:tc>
          <w:tcPr>
            <w:tcW w:w="3150" w:type="dxa"/>
          </w:tcPr>
          <w:p w14:paraId="4DB8047E" w14:textId="77777777" w:rsidR="00055397" w:rsidRPr="002964AE" w:rsidRDefault="00055397" w:rsidP="000553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430" w:type="dxa"/>
          </w:tcPr>
          <w:p w14:paraId="27913469" w14:textId="77777777" w:rsidR="00055397" w:rsidRPr="00A41C06" w:rsidRDefault="00055397" w:rsidP="00055397">
            <w:pPr>
              <w:rPr>
                <w:rFonts w:cstheme="minorHAnsi"/>
                <w:lang w:val="en-US"/>
              </w:rPr>
            </w:pPr>
          </w:p>
        </w:tc>
        <w:tc>
          <w:tcPr>
            <w:tcW w:w="2700" w:type="dxa"/>
            <w:gridSpan w:val="2"/>
          </w:tcPr>
          <w:p w14:paraId="0894636F" w14:textId="77777777" w:rsidR="00055397" w:rsidRPr="00A41C06" w:rsidRDefault="00055397" w:rsidP="00055397">
            <w:pPr>
              <w:rPr>
                <w:rFonts w:cstheme="minorHAnsi"/>
                <w:b/>
                <w:bCs/>
              </w:rPr>
            </w:pPr>
          </w:p>
        </w:tc>
      </w:tr>
      <w:tr w:rsidR="00055397" w14:paraId="7A5A307C" w14:textId="77777777" w:rsidTr="4DA81EBA">
        <w:trPr>
          <w:trHeight w:val="624"/>
        </w:trPr>
        <w:tc>
          <w:tcPr>
            <w:tcW w:w="10885" w:type="dxa"/>
            <w:gridSpan w:val="5"/>
            <w:shd w:val="clear" w:color="auto" w:fill="D0CECE" w:themeFill="background2" w:themeFillShade="E6"/>
            <w:vAlign w:val="center"/>
          </w:tcPr>
          <w:p w14:paraId="76B0DEA4" w14:textId="77777777" w:rsidR="00055397" w:rsidRPr="00677AE8" w:rsidRDefault="00055397" w:rsidP="00055397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  <w:r w:rsidRPr="005E4F7F">
              <w:rPr>
                <w:rFonts w:cstheme="minorHAnsi"/>
                <w:b/>
                <w:bCs/>
                <w:sz w:val="32"/>
                <w:szCs w:val="32"/>
                <w:lang w:val="en-US"/>
              </w:rPr>
              <w:t>Notice</w:t>
            </w:r>
          </w:p>
        </w:tc>
      </w:tr>
      <w:tr w:rsidR="00055397" w14:paraId="1D742869" w14:textId="77777777" w:rsidTr="4DA81EBA">
        <w:trPr>
          <w:trHeight w:val="397"/>
        </w:trPr>
        <w:tc>
          <w:tcPr>
            <w:tcW w:w="10885" w:type="dxa"/>
            <w:gridSpan w:val="5"/>
          </w:tcPr>
          <w:p w14:paraId="71030F70" w14:textId="5E9E7DA5" w:rsidR="00055397" w:rsidRPr="00203412" w:rsidRDefault="00055397" w:rsidP="00055397">
            <w:pPr>
              <w:jc w:val="both"/>
              <w:rPr>
                <w:rFonts w:cstheme="minorHAnsi"/>
                <w:lang w:val="en-US"/>
              </w:rPr>
            </w:pPr>
            <w:r w:rsidRPr="005E4F7F">
              <w:rPr>
                <w:rFonts w:cstheme="minorHAnsi"/>
                <w:lang w:val="en-US"/>
              </w:rPr>
              <w:t>Upon</w:t>
            </w:r>
            <w:r>
              <w:rPr>
                <w:rFonts w:cstheme="minorHAnsi"/>
                <w:lang w:val="en-US"/>
              </w:rPr>
              <w:t xml:space="preserve"> its</w:t>
            </w:r>
            <w:r w:rsidRPr="005E4F7F">
              <w:rPr>
                <w:rFonts w:cstheme="minorHAnsi"/>
                <w:lang w:val="en-US"/>
              </w:rPr>
              <w:t xml:space="preserve"> signature and submission</w:t>
            </w:r>
            <w:r>
              <w:rPr>
                <w:rFonts w:cstheme="minorHAnsi"/>
                <w:lang w:val="en-US"/>
              </w:rPr>
              <w:t>,</w:t>
            </w:r>
            <w:r w:rsidRPr="005E4F7F">
              <w:rPr>
                <w:rFonts w:cstheme="minorHAnsi"/>
                <w:lang w:val="en-US"/>
              </w:rPr>
              <w:t xml:space="preserve"> this Form shall become legally binding and </w:t>
            </w:r>
            <w:r>
              <w:rPr>
                <w:rFonts w:cstheme="minorHAnsi"/>
                <w:lang w:val="en-US"/>
              </w:rPr>
              <w:t>will be considered</w:t>
            </w:r>
            <w:r>
              <w:rPr>
                <w:rFonts w:cstheme="minorHAnsi"/>
              </w:rPr>
              <w:t xml:space="preserve"> an</w:t>
            </w:r>
            <w:r>
              <w:rPr>
                <w:rFonts w:cstheme="minorHAnsi"/>
                <w:lang w:val="en-US"/>
              </w:rPr>
              <w:t xml:space="preserve"> offer to conclude a Partnership Agreement with </w:t>
            </w:r>
            <w:r w:rsidR="00C65F21">
              <w:rPr>
                <w:rFonts w:cstheme="minorHAnsi"/>
                <w:lang w:val="en-US"/>
              </w:rPr>
              <w:t>ERP Bulgaria</w:t>
            </w:r>
            <w:r w:rsidR="00454550">
              <w:rPr>
                <w:rFonts w:cstheme="minorHAnsi"/>
                <w:lang w:val="en-US"/>
              </w:rPr>
              <w:t xml:space="preserve"> Ltd</w:t>
            </w:r>
            <w:r>
              <w:rPr>
                <w:rFonts w:cstheme="minorHAnsi"/>
                <w:lang w:val="en-US"/>
              </w:rPr>
              <w:t xml:space="preserve">.  </w:t>
            </w:r>
          </w:p>
        </w:tc>
      </w:tr>
      <w:tr w:rsidR="00055397" w14:paraId="69EA3B2F" w14:textId="77777777" w:rsidTr="4DA81EBA">
        <w:trPr>
          <w:trHeight w:val="397"/>
        </w:trPr>
        <w:tc>
          <w:tcPr>
            <w:tcW w:w="10885" w:type="dxa"/>
            <w:gridSpan w:val="5"/>
          </w:tcPr>
          <w:p w14:paraId="0C3F0D34" w14:textId="231D228A" w:rsidR="00055397" w:rsidRPr="00203412" w:rsidRDefault="00055397" w:rsidP="00055397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ERP</w:t>
            </w:r>
            <w:r w:rsidR="00C65F21">
              <w:rPr>
                <w:rFonts w:cstheme="minorHAnsi"/>
                <w:lang w:val="en-US"/>
              </w:rPr>
              <w:t xml:space="preserve"> Bulgaria Ltd.</w:t>
            </w:r>
            <w:r>
              <w:rPr>
                <w:rFonts w:cstheme="minorHAnsi"/>
                <w:lang w:val="en-US"/>
              </w:rPr>
              <w:t xml:space="preserve"> may accept or reject this Form. In case of acceptance, </w:t>
            </w:r>
            <w:r w:rsidR="00C65F21">
              <w:rPr>
                <w:rFonts w:cstheme="minorHAnsi"/>
                <w:lang w:val="en-US"/>
              </w:rPr>
              <w:t xml:space="preserve">ERP Bulgaria Ltd. </w:t>
            </w:r>
            <w:r>
              <w:rPr>
                <w:rFonts w:cstheme="minorHAnsi"/>
                <w:lang w:val="en-US"/>
              </w:rPr>
              <w:t>shall send you by email a</w:t>
            </w:r>
            <w:r w:rsidRPr="007055F6">
              <w:rPr>
                <w:rFonts w:cstheme="minorHAnsi"/>
                <w:lang w:val="en-US"/>
              </w:rPr>
              <w:t xml:space="preserve"> letter for approval of the partnership with you</w:t>
            </w:r>
            <w:r>
              <w:rPr>
                <w:rFonts w:cstheme="minorHAnsi"/>
                <w:lang w:val="en-US"/>
              </w:rPr>
              <w:t xml:space="preserve"> (“Confirmation Letter”).</w:t>
            </w:r>
          </w:p>
        </w:tc>
      </w:tr>
      <w:tr w:rsidR="00055397" w14:paraId="06C3841B" w14:textId="77777777" w:rsidTr="4DA81EBA">
        <w:trPr>
          <w:trHeight w:val="397"/>
        </w:trPr>
        <w:tc>
          <w:tcPr>
            <w:tcW w:w="10885" w:type="dxa"/>
            <w:gridSpan w:val="5"/>
          </w:tcPr>
          <w:p w14:paraId="59ED7C39" w14:textId="7DA8768D" w:rsidR="00055397" w:rsidRDefault="00055397" w:rsidP="00055397">
            <w:pPr>
              <w:jc w:val="both"/>
              <w:rPr>
                <w:rFonts w:cstheme="minorHAnsi"/>
                <w:lang w:val="en-US"/>
              </w:rPr>
            </w:pPr>
            <w:r w:rsidRPr="007055F6">
              <w:rPr>
                <w:rFonts w:cstheme="minorHAnsi"/>
                <w:lang w:val="en-US"/>
              </w:rPr>
              <w:t>The Partnership Agreement</w:t>
            </w:r>
            <w:r>
              <w:rPr>
                <w:rFonts w:cstheme="minorHAnsi"/>
                <w:lang w:val="en-US"/>
              </w:rPr>
              <w:t xml:space="preserve"> between you and ERP</w:t>
            </w:r>
            <w:r w:rsidR="00C65F21">
              <w:rPr>
                <w:rFonts w:cstheme="minorHAnsi"/>
                <w:lang w:val="en-US"/>
              </w:rPr>
              <w:t xml:space="preserve"> Bulgaria Ltd.</w:t>
            </w:r>
            <w:r w:rsidRPr="007055F6">
              <w:rPr>
                <w:rFonts w:cstheme="minorHAnsi"/>
                <w:lang w:val="en-US"/>
              </w:rPr>
              <w:t xml:space="preserve"> is deemed to be concluded and enters into force from the date of your receival of </w:t>
            </w:r>
            <w:r w:rsidR="00C65F21">
              <w:rPr>
                <w:rFonts w:cstheme="minorHAnsi"/>
                <w:lang w:val="en-US"/>
              </w:rPr>
              <w:t xml:space="preserve">the </w:t>
            </w:r>
            <w:r>
              <w:rPr>
                <w:rFonts w:cstheme="minorHAnsi"/>
                <w:lang w:val="en-US"/>
              </w:rPr>
              <w:t>Confirmation Letter.</w:t>
            </w:r>
          </w:p>
        </w:tc>
      </w:tr>
      <w:tr w:rsidR="00055397" w14:paraId="119D3C43" w14:textId="77777777" w:rsidTr="4DA81EBA">
        <w:trPr>
          <w:trHeight w:val="397"/>
        </w:trPr>
        <w:tc>
          <w:tcPr>
            <w:tcW w:w="10885" w:type="dxa"/>
            <w:gridSpan w:val="5"/>
          </w:tcPr>
          <w:p w14:paraId="15AFBAC8" w14:textId="77777777" w:rsidR="00055397" w:rsidRPr="007055F6" w:rsidRDefault="00055397" w:rsidP="00055397">
            <w:pPr>
              <w:jc w:val="both"/>
              <w:rPr>
                <w:rFonts w:cstheme="minorHAnsi"/>
              </w:rPr>
            </w:pPr>
          </w:p>
        </w:tc>
      </w:tr>
      <w:tr w:rsidR="00055397" w14:paraId="01A7184F" w14:textId="77777777" w:rsidTr="4DA81EBA">
        <w:trPr>
          <w:trHeight w:val="624"/>
        </w:trPr>
        <w:tc>
          <w:tcPr>
            <w:tcW w:w="10885" w:type="dxa"/>
            <w:gridSpan w:val="5"/>
            <w:shd w:val="clear" w:color="auto" w:fill="D0CECE" w:themeFill="background2" w:themeFillShade="E6"/>
            <w:vAlign w:val="center"/>
          </w:tcPr>
          <w:p w14:paraId="581D9341" w14:textId="77777777" w:rsidR="00055397" w:rsidRPr="00677AE8" w:rsidRDefault="00055397" w:rsidP="00055397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General Terms and Conditions</w:t>
            </w:r>
          </w:p>
        </w:tc>
      </w:tr>
      <w:tr w:rsidR="00055397" w14:paraId="253EAE3C" w14:textId="77777777" w:rsidTr="4DA81EBA">
        <w:trPr>
          <w:trHeight w:val="397"/>
        </w:trPr>
        <w:tc>
          <w:tcPr>
            <w:tcW w:w="10885" w:type="dxa"/>
            <w:gridSpan w:val="5"/>
          </w:tcPr>
          <w:p w14:paraId="025C2D33" w14:textId="356658A3" w:rsidR="00055397" w:rsidRPr="00971D71" w:rsidRDefault="00055397" w:rsidP="4DA81EBA">
            <w:pPr>
              <w:jc w:val="both"/>
            </w:pPr>
            <w:r w:rsidRPr="4DA81EBA">
              <w:t>By signing and submitting thi</w:t>
            </w:r>
            <w:r w:rsidR="00C65F21" w:rsidRPr="4DA81EBA">
              <w:t>s</w:t>
            </w:r>
            <w:r w:rsidRPr="4DA81EBA">
              <w:t xml:space="preserve"> Form, the </w:t>
            </w:r>
            <w:r w:rsidR="001D0BF5" w:rsidRPr="4DA81EBA">
              <w:t>c</w:t>
            </w:r>
            <w:r w:rsidRPr="4DA81EBA">
              <w:t xml:space="preserve">ompany </w:t>
            </w:r>
            <w:r w:rsidR="001D0BF5" w:rsidRPr="4DA81EBA">
              <w:t xml:space="preserve">you represent </w:t>
            </w:r>
            <w:r w:rsidRPr="4DA81EBA">
              <w:t xml:space="preserve">accepts and agrees to be bound by </w:t>
            </w:r>
            <w:r w:rsidR="001D0BF5" w:rsidRPr="4DA81EBA">
              <w:t>the</w:t>
            </w:r>
            <w:r w:rsidR="001D0BF5" w:rsidRPr="4DA81EBA">
              <w:rPr>
                <w:b/>
                <w:bCs/>
              </w:rPr>
              <w:t xml:space="preserve"> </w:t>
            </w:r>
            <w:r w:rsidRPr="4DA81EBA">
              <w:rPr>
                <w:b/>
                <w:bCs/>
              </w:rPr>
              <w:t>Partner Program Terms and Conditions</w:t>
            </w:r>
            <w:r w:rsidRPr="4DA81EBA">
              <w:t xml:space="preserve">, available on this page: </w:t>
            </w:r>
            <w:hyperlink r:id="rId11" w:history="1">
              <w:r w:rsidR="00381404" w:rsidRPr="00381404">
                <w:rPr>
                  <w:rStyle w:val="Hyperlink"/>
                </w:rPr>
                <w:t>https://info.erp.net/partners/partner-program-terms-and-conditions.html</w:t>
              </w:r>
            </w:hyperlink>
            <w:r w:rsidR="00381404">
              <w:t xml:space="preserve"> </w:t>
            </w:r>
            <w:r w:rsidR="00BE6088" w:rsidRPr="4DA81EBA">
              <w:t xml:space="preserve">and </w:t>
            </w:r>
            <w:r w:rsidR="00BE6088" w:rsidRPr="4DA81EBA">
              <w:rPr>
                <w:b/>
                <w:bCs/>
              </w:rPr>
              <w:t>the Requirements</w:t>
            </w:r>
            <w:r w:rsidR="09F21AA1" w:rsidRPr="4DA81EBA">
              <w:rPr>
                <w:b/>
                <w:bCs/>
              </w:rPr>
              <w:t xml:space="preserve"> &amp; Benefits</w:t>
            </w:r>
            <w:r w:rsidR="00BE6088" w:rsidRPr="4DA81EBA">
              <w:t>, available on this page:</w:t>
            </w:r>
            <w:r w:rsidR="005A1C75">
              <w:t xml:space="preserve"> </w:t>
            </w:r>
            <w:hyperlink r:id="rId12" w:history="1">
              <w:r w:rsidR="005A1C75" w:rsidRPr="00D7461F">
                <w:rPr>
                  <w:rStyle w:val="Hyperlink"/>
                </w:rPr>
                <w:t>https://info.erp.net/partners/partner-program-requirements-and-benefits.html</w:t>
              </w:r>
            </w:hyperlink>
            <w:r w:rsidR="005A1C75">
              <w:t xml:space="preserve"> </w:t>
            </w:r>
            <w:r w:rsidRPr="4DA81EBA">
              <w:t xml:space="preserve">. The signatory below verifies that </w:t>
            </w:r>
            <w:r w:rsidR="001D0BF5" w:rsidRPr="4DA81EBA">
              <w:t>you</w:t>
            </w:r>
            <w:r w:rsidRPr="4DA81EBA">
              <w:t xml:space="preserve"> ha</w:t>
            </w:r>
            <w:r w:rsidR="00601F0B" w:rsidRPr="4DA81EBA">
              <w:t>ve</w:t>
            </w:r>
            <w:r w:rsidRPr="4DA81EBA">
              <w:t xml:space="preserve"> read </w:t>
            </w:r>
            <w:r w:rsidR="00601F0B" w:rsidRPr="4DA81EBA">
              <w:t xml:space="preserve">the </w:t>
            </w:r>
            <w:r w:rsidRPr="4DA81EBA">
              <w:t>Partner Program Terms and Conditions</w:t>
            </w:r>
            <w:r w:rsidR="00BE6088" w:rsidRPr="4DA81EBA">
              <w:t xml:space="preserve"> and the Requirements</w:t>
            </w:r>
            <w:r w:rsidRPr="4DA81EBA">
              <w:t xml:space="preserve"> </w:t>
            </w:r>
            <w:r w:rsidR="10333B53" w:rsidRPr="4DA81EBA">
              <w:t xml:space="preserve">&amp; Benefits </w:t>
            </w:r>
            <w:r w:rsidRPr="4DA81EBA">
              <w:t>in full and ha</w:t>
            </w:r>
            <w:r w:rsidR="00601F0B" w:rsidRPr="4DA81EBA">
              <w:t>ve</w:t>
            </w:r>
            <w:r w:rsidRPr="4DA81EBA">
              <w:t xml:space="preserve"> the authority to bind the Company to them.</w:t>
            </w:r>
          </w:p>
        </w:tc>
      </w:tr>
      <w:tr w:rsidR="00055397" w14:paraId="00F0815D" w14:textId="77777777" w:rsidTr="4DA81EBA">
        <w:trPr>
          <w:trHeight w:val="397"/>
        </w:trPr>
        <w:tc>
          <w:tcPr>
            <w:tcW w:w="10885" w:type="dxa"/>
            <w:gridSpan w:val="5"/>
          </w:tcPr>
          <w:p w14:paraId="1C40E727" w14:textId="77777777" w:rsidR="00055397" w:rsidRPr="005E4F7F" w:rsidRDefault="00055397" w:rsidP="00055397">
            <w:pPr>
              <w:jc w:val="both"/>
              <w:rPr>
                <w:rFonts w:cstheme="minorHAnsi"/>
              </w:rPr>
            </w:pPr>
          </w:p>
        </w:tc>
      </w:tr>
      <w:tr w:rsidR="00055397" w:rsidRPr="006422A0" w14:paraId="751C2416" w14:textId="77777777" w:rsidTr="4DA81EBA">
        <w:trPr>
          <w:trHeight w:val="794"/>
        </w:trPr>
        <w:tc>
          <w:tcPr>
            <w:tcW w:w="10885" w:type="dxa"/>
            <w:gridSpan w:val="5"/>
            <w:shd w:val="clear" w:color="auto" w:fill="D0CECE" w:themeFill="background2" w:themeFillShade="E6"/>
            <w:vAlign w:val="center"/>
          </w:tcPr>
          <w:p w14:paraId="259F8E20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4F7F">
              <w:rPr>
                <w:rFonts w:cstheme="minorHAnsi"/>
                <w:b/>
                <w:bCs/>
                <w:sz w:val="32"/>
                <w:szCs w:val="32"/>
                <w:lang w:val="en-US"/>
              </w:rPr>
              <w:t>Signature</w:t>
            </w:r>
          </w:p>
        </w:tc>
      </w:tr>
      <w:tr w:rsidR="00055397" w:rsidRPr="006422A0" w14:paraId="2482269B" w14:textId="77777777" w:rsidTr="4DA81EBA">
        <w:trPr>
          <w:trHeight w:val="510"/>
        </w:trPr>
        <w:tc>
          <w:tcPr>
            <w:tcW w:w="2605" w:type="dxa"/>
            <w:vAlign w:val="center"/>
          </w:tcPr>
          <w:p w14:paraId="53A149C1" w14:textId="77777777" w:rsidR="00055397" w:rsidRPr="005E4F7F" w:rsidRDefault="00055397" w:rsidP="00055397">
            <w:pPr>
              <w:rPr>
                <w:rFonts w:cstheme="minorHAnsi"/>
                <w:b/>
                <w:bCs/>
                <w:lang w:val="en-US"/>
              </w:rPr>
            </w:pPr>
            <w:r w:rsidRPr="005E4F7F">
              <w:rPr>
                <w:rFonts w:cstheme="minorHAnsi"/>
                <w:b/>
                <w:bCs/>
                <w:lang w:val="en-US"/>
              </w:rPr>
              <w:t>Signature:</w:t>
            </w:r>
          </w:p>
        </w:tc>
        <w:tc>
          <w:tcPr>
            <w:tcW w:w="5580" w:type="dxa"/>
            <w:gridSpan w:val="2"/>
            <w:vAlign w:val="center"/>
          </w:tcPr>
          <w:p w14:paraId="6D97469B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F7C8BD0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480C8CCB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055397" w:rsidRPr="006422A0" w14:paraId="1739977A" w14:textId="77777777" w:rsidTr="4DA81EBA">
        <w:trPr>
          <w:trHeight w:val="510"/>
        </w:trPr>
        <w:tc>
          <w:tcPr>
            <w:tcW w:w="2605" w:type="dxa"/>
            <w:vAlign w:val="center"/>
          </w:tcPr>
          <w:p w14:paraId="300FE080" w14:textId="77777777" w:rsidR="00055397" w:rsidRPr="005E4F7F" w:rsidRDefault="00055397" w:rsidP="00055397">
            <w:pPr>
              <w:rPr>
                <w:rFonts w:cstheme="minorHAnsi"/>
                <w:b/>
                <w:bCs/>
                <w:lang w:val="en-US"/>
              </w:rPr>
            </w:pPr>
            <w:r w:rsidRPr="005E4F7F">
              <w:rPr>
                <w:rFonts w:cstheme="minorHAnsi"/>
                <w:b/>
                <w:bCs/>
                <w:lang w:val="en-US"/>
              </w:rPr>
              <w:t>Name</w:t>
            </w:r>
            <w:r>
              <w:rPr>
                <w:rFonts w:cstheme="minorHAnsi"/>
                <w:b/>
                <w:bCs/>
                <w:lang w:val="en-US"/>
              </w:rPr>
              <w:t>, Title</w:t>
            </w:r>
            <w:r w:rsidRPr="005E4F7F">
              <w:rPr>
                <w:rFonts w:cstheme="minorHAnsi"/>
                <w:b/>
                <w:bCs/>
                <w:lang w:val="en-US"/>
              </w:rPr>
              <w:t>:</w:t>
            </w:r>
          </w:p>
        </w:tc>
        <w:tc>
          <w:tcPr>
            <w:tcW w:w="5580" w:type="dxa"/>
            <w:gridSpan w:val="2"/>
            <w:vAlign w:val="center"/>
          </w:tcPr>
          <w:p w14:paraId="6C246052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A90111D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4F7F">
              <w:rPr>
                <w:rFonts w:cstheme="minorHAnsi"/>
                <w:b/>
                <w:bCs/>
                <w:lang w:val="en-US"/>
              </w:rPr>
              <w:t>Date:</w:t>
            </w:r>
          </w:p>
        </w:tc>
        <w:tc>
          <w:tcPr>
            <w:tcW w:w="1890" w:type="dxa"/>
            <w:vAlign w:val="center"/>
          </w:tcPr>
          <w:p w14:paraId="13ED71F6" w14:textId="77777777" w:rsidR="00055397" w:rsidRPr="006422A0" w:rsidRDefault="00055397" w:rsidP="0005539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15443227" w14:textId="736ADD96" w:rsidR="00573324" w:rsidRPr="00A53BCF" w:rsidRDefault="00573324" w:rsidP="004E56D6">
      <w:pPr>
        <w:rPr>
          <w:sz w:val="40"/>
          <w:szCs w:val="40"/>
        </w:rPr>
      </w:pPr>
    </w:p>
    <w:sectPr w:rsidR="00573324" w:rsidRPr="00A53BCF" w:rsidSect="004E56D6">
      <w:pgSz w:w="11901" w:h="16817"/>
      <w:pgMar w:top="680" w:right="720" w:bottom="68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2031C" w14:textId="77777777" w:rsidR="009721F0" w:rsidRDefault="009721F0" w:rsidP="00195C18">
      <w:r>
        <w:separator/>
      </w:r>
    </w:p>
  </w:endnote>
  <w:endnote w:type="continuationSeparator" w:id="0">
    <w:p w14:paraId="7BF9F562" w14:textId="77777777" w:rsidR="009721F0" w:rsidRDefault="009721F0" w:rsidP="0019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768A" w14:textId="77777777" w:rsidR="009721F0" w:rsidRDefault="009721F0" w:rsidP="00195C18">
      <w:r>
        <w:separator/>
      </w:r>
    </w:p>
  </w:footnote>
  <w:footnote w:type="continuationSeparator" w:id="0">
    <w:p w14:paraId="2B4CE7E1" w14:textId="77777777" w:rsidR="009721F0" w:rsidRDefault="009721F0" w:rsidP="00195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0F2"/>
    <w:multiLevelType w:val="hybridMultilevel"/>
    <w:tmpl w:val="B2ACE54A"/>
    <w:lvl w:ilvl="0" w:tplc="F744B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246ED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69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6F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C5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C8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CC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20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26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19D5"/>
    <w:multiLevelType w:val="hybridMultilevel"/>
    <w:tmpl w:val="64B258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634987">
    <w:abstractNumId w:val="0"/>
  </w:num>
  <w:num w:numId="2" w16cid:durableId="1495025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75"/>
    <w:rsid w:val="00000CDB"/>
    <w:rsid w:val="00010DF2"/>
    <w:rsid w:val="00055397"/>
    <w:rsid w:val="000C3560"/>
    <w:rsid w:val="000D1D14"/>
    <w:rsid w:val="001347AE"/>
    <w:rsid w:val="001363BB"/>
    <w:rsid w:val="00146158"/>
    <w:rsid w:val="00167A73"/>
    <w:rsid w:val="00193D72"/>
    <w:rsid w:val="00195C18"/>
    <w:rsid w:val="001B48A7"/>
    <w:rsid w:val="001D0BF5"/>
    <w:rsid w:val="001E3F4D"/>
    <w:rsid w:val="00201D03"/>
    <w:rsid w:val="00280DC5"/>
    <w:rsid w:val="00364E90"/>
    <w:rsid w:val="00374465"/>
    <w:rsid w:val="00381404"/>
    <w:rsid w:val="003C1496"/>
    <w:rsid w:val="003E0C01"/>
    <w:rsid w:val="003F2992"/>
    <w:rsid w:val="00435B41"/>
    <w:rsid w:val="00454550"/>
    <w:rsid w:val="00463944"/>
    <w:rsid w:val="00474113"/>
    <w:rsid w:val="00486F59"/>
    <w:rsid w:val="004A1698"/>
    <w:rsid w:val="004C753C"/>
    <w:rsid w:val="004E56D6"/>
    <w:rsid w:val="004F53C2"/>
    <w:rsid w:val="00503CD4"/>
    <w:rsid w:val="005100E1"/>
    <w:rsid w:val="005112C2"/>
    <w:rsid w:val="00511D2A"/>
    <w:rsid w:val="00573324"/>
    <w:rsid w:val="00584CD2"/>
    <w:rsid w:val="005A1C75"/>
    <w:rsid w:val="005A2494"/>
    <w:rsid w:val="005B6075"/>
    <w:rsid w:val="005D4162"/>
    <w:rsid w:val="00601F0B"/>
    <w:rsid w:val="00603545"/>
    <w:rsid w:val="00677AE8"/>
    <w:rsid w:val="006833B3"/>
    <w:rsid w:val="007055F6"/>
    <w:rsid w:val="00706FB2"/>
    <w:rsid w:val="0075531A"/>
    <w:rsid w:val="0076585A"/>
    <w:rsid w:val="00772F81"/>
    <w:rsid w:val="007B0840"/>
    <w:rsid w:val="007B4AEA"/>
    <w:rsid w:val="007D03A6"/>
    <w:rsid w:val="007E2F57"/>
    <w:rsid w:val="007E60E4"/>
    <w:rsid w:val="008451DD"/>
    <w:rsid w:val="00854BDF"/>
    <w:rsid w:val="00860F02"/>
    <w:rsid w:val="008B6975"/>
    <w:rsid w:val="008C3682"/>
    <w:rsid w:val="00952122"/>
    <w:rsid w:val="00955510"/>
    <w:rsid w:val="009571EC"/>
    <w:rsid w:val="009721F0"/>
    <w:rsid w:val="00981C8B"/>
    <w:rsid w:val="00984CDE"/>
    <w:rsid w:val="009D6FBA"/>
    <w:rsid w:val="00A075B8"/>
    <w:rsid w:val="00A53BCF"/>
    <w:rsid w:val="00A84A86"/>
    <w:rsid w:val="00AC6EF2"/>
    <w:rsid w:val="00B0724A"/>
    <w:rsid w:val="00B763D2"/>
    <w:rsid w:val="00BB5E71"/>
    <w:rsid w:val="00BC2C77"/>
    <w:rsid w:val="00BC3A00"/>
    <w:rsid w:val="00BD6998"/>
    <w:rsid w:val="00BE6088"/>
    <w:rsid w:val="00C01E17"/>
    <w:rsid w:val="00C41820"/>
    <w:rsid w:val="00C65F21"/>
    <w:rsid w:val="00CB5A9C"/>
    <w:rsid w:val="00CD41A8"/>
    <w:rsid w:val="00D04267"/>
    <w:rsid w:val="00D97FEB"/>
    <w:rsid w:val="00DE632C"/>
    <w:rsid w:val="00E12159"/>
    <w:rsid w:val="00E533C8"/>
    <w:rsid w:val="00EA5B64"/>
    <w:rsid w:val="00EF4A41"/>
    <w:rsid w:val="00F04238"/>
    <w:rsid w:val="00F37F66"/>
    <w:rsid w:val="00F4182B"/>
    <w:rsid w:val="00FD069A"/>
    <w:rsid w:val="00FF2AE3"/>
    <w:rsid w:val="00FF395E"/>
    <w:rsid w:val="09F21AA1"/>
    <w:rsid w:val="10333B53"/>
    <w:rsid w:val="4DA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5AF45"/>
  <w14:defaultImageDpi w14:val="32767"/>
  <w15:chartTrackingRefBased/>
  <w15:docId w15:val="{3D70712E-AB6C-45BD-830C-E168FDF1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C18"/>
  </w:style>
  <w:style w:type="paragraph" w:styleId="Footer">
    <w:name w:val="footer"/>
    <w:basedOn w:val="Normal"/>
    <w:link w:val="FooterChar"/>
    <w:uiPriority w:val="99"/>
    <w:unhideWhenUsed/>
    <w:rsid w:val="00195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C18"/>
  </w:style>
  <w:style w:type="table" w:styleId="TableGrid">
    <w:name w:val="Table Grid"/>
    <w:basedOn w:val="TableNormal"/>
    <w:uiPriority w:val="39"/>
    <w:rsid w:val="0057332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324"/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324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73324"/>
    <w:pPr>
      <w:ind w:left="720"/>
      <w:contextualSpacing/>
    </w:pPr>
    <w:rPr>
      <w:lang w:val="en-GB"/>
    </w:rPr>
  </w:style>
  <w:style w:type="table" w:styleId="ListTable2-Accent3">
    <w:name w:val="List Table 2 Accent 3"/>
    <w:basedOn w:val="TableNormal"/>
    <w:uiPriority w:val="47"/>
    <w:rsid w:val="00573324"/>
    <w:rPr>
      <w:lang w:val="en-GB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81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nfo.erp.net/partners/partner-program-requirements-and-benefit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fo.erp.net/partners/partner-program-terms-and-conditions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ld\GGlaw\GGlaw%20-%20Documents\Advokat\&#1040;&#1076;&#1074;&#1086;&#1082;&#1072;&#1090;&#1089;&#1082;&#1086;%20&#1076;&#1088;&#1091;&#1078;&#1077;&#1089;&#1090;&#1074;&#1086;\&#1060;&#1086;&#1088;&#1084;&#1091;&#1083;&#1103;&#1088;&#1080;\Template_blank_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ACB89D813290541B00E8985364808F8" ma:contentTypeVersion="8" ma:contentTypeDescription="Създаване на нов документ" ma:contentTypeScope="" ma:versionID="9a3a1c0c0539201c4f440ecc46c1a3d0">
  <xsd:schema xmlns:xsd="http://www.w3.org/2001/XMLSchema" xmlns:xs="http://www.w3.org/2001/XMLSchema" xmlns:p="http://schemas.microsoft.com/office/2006/metadata/properties" xmlns:ns2="54d42bd7-de13-487d-8557-1c8e64e3b685" xmlns:ns3="c1e38d3d-8ed5-49dc-b57b-30eeee366b2e" targetNamespace="http://schemas.microsoft.com/office/2006/metadata/properties" ma:root="true" ma:fieldsID="b53945a1a14f65abc683c967b20eb848" ns2:_="" ns3:_="">
    <xsd:import namespace="54d42bd7-de13-487d-8557-1c8e64e3b685"/>
    <xsd:import namespace="c1e38d3d-8ed5-49dc-b57b-30eeee366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42bd7-de13-487d-8557-1c8e64e3b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38d3d-8ed5-49dc-b57b-30eeee366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83E052-CF03-4F3E-9352-E398389874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61506-82AB-417D-AB9F-4BCEA18EB2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AE7149-515D-4C7B-9E7E-9D0252AD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42bd7-de13-487d-8557-1c8e64e3b685"/>
    <ds:schemaRef ds:uri="c1e38d3d-8ed5-49dc-b57b-30eeee366b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Template_blank_ENG</Template>
  <TotalTime>6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Gospodinov@gglaw.bg</dc:creator>
  <cp:keywords/>
  <dc:description/>
  <cp:lastModifiedBy>Anastas Shopov</cp:lastModifiedBy>
  <cp:revision>78</cp:revision>
  <dcterms:created xsi:type="dcterms:W3CDTF">2021-10-06T10:07:00Z</dcterms:created>
  <dcterms:modified xsi:type="dcterms:W3CDTF">2023-03-02T08:50:00Z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0x0101002B8B13B0692D9C4293F22F17C81D1FE3</vt:lpwstr>
  </property>
  <property fmtid="{D5CDD505-2E9C-101B-9397-08002B2CF9AE}" pid="3" name="MediaServiceImageTags">
    <vt:lpwstr/>
  </property>
</Properties>
</file>